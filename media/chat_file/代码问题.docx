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06417"/>
    <w:rsid w:val="01CD0E5E"/>
    <w:rsid w:val="03597C8C"/>
    <w:rsid w:val="1B340FEA"/>
    <w:rsid w:val="1E28209F"/>
    <w:rsid w:val="1F880FEE"/>
    <w:rsid w:val="1FDE32B6"/>
    <w:rsid w:val="2336319A"/>
    <w:rsid w:val="26B53C4E"/>
    <w:rsid w:val="286C45EB"/>
    <w:rsid w:val="2B764919"/>
    <w:rsid w:val="2D381135"/>
    <w:rsid w:val="32EC47B6"/>
    <w:rsid w:val="37E16E26"/>
    <w:rsid w:val="3E0C1362"/>
    <w:rsid w:val="3F305F0A"/>
    <w:rsid w:val="44604C5C"/>
    <w:rsid w:val="4645326D"/>
    <w:rsid w:val="487B32A3"/>
    <w:rsid w:val="487B35EB"/>
    <w:rsid w:val="516020C3"/>
    <w:rsid w:val="5DCC0340"/>
    <w:rsid w:val="608F0507"/>
    <w:rsid w:val="6D535020"/>
    <w:rsid w:val="6E320B4A"/>
    <w:rsid w:val="6E772197"/>
    <w:rsid w:val="74EC6C99"/>
    <w:rsid w:val="766248EC"/>
    <w:rsid w:val="7B24522D"/>
    <w:rsid w:val="7C9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2018-06-08T04:51:00Z</dcterms:created>
  <dc:creator>213</dc:creator>
  <cp:lastModifiedBy>213</cp:lastModifiedBy>
  <dcterms:modified xsi:type="dcterms:W3CDTF">2019-01-05T13:19:35Z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